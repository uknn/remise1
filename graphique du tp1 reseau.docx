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02A" w:rsidRDefault="00B62B6D">
      <w:bookmarkStart w:id="0" w:name="_GoBack"/>
      <w:bookmarkEnd w:id="0"/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224D70" wp14:editId="6201B85F">
                <wp:simplePos x="0" y="0"/>
                <wp:positionH relativeFrom="column">
                  <wp:posOffset>4000500</wp:posOffset>
                </wp:positionH>
                <wp:positionV relativeFrom="paragraph">
                  <wp:posOffset>-123825</wp:posOffset>
                </wp:positionV>
                <wp:extent cx="2200275" cy="1590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B6D" w:rsidRDefault="00B62B6D" w:rsidP="00B62B6D">
                            <w:pPr>
                              <w:jc w:val="center"/>
                            </w:pP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  <w:r>
                              <w:t>Réseau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315pt;margin-top:-9.75pt;width:173.25pt;height:12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" fillcolor="white [3201]" strokecolor="#f79646 [3209]" strokeweight="2pt">
                <v:textbox>
                  <w:txbxContent>
                    <w:p w:rsidR="00B62B6D" w:rsidRDefault="00B62B6D" w:rsidP="00B62B6D">
                      <w:pPr>
                        <w:jc w:val="center"/>
                      </w:pPr>
                    </w:p>
                    <w:p w:rsidR="00B62B6D" w:rsidRDefault="00B62B6D" w:rsidP="00B62B6D">
                      <w:pPr>
                        <w:jc w:val="center"/>
                      </w:pPr>
                    </w:p>
                    <w:p w:rsidR="00B62B6D" w:rsidRDefault="00B62B6D" w:rsidP="00B62B6D">
                      <w:pPr>
                        <w:jc w:val="center"/>
                      </w:pPr>
                    </w:p>
                    <w:p w:rsidR="00B62B6D" w:rsidRDefault="00B62B6D" w:rsidP="00B62B6D">
                      <w:pPr>
                        <w:jc w:val="center"/>
                      </w:pPr>
                    </w:p>
                    <w:p w:rsidR="00B62B6D" w:rsidRDefault="00B62B6D" w:rsidP="00B62B6D">
                      <w:pPr>
                        <w:jc w:val="center"/>
                      </w:pPr>
                      <w:r>
                        <w:t>Internet</w:t>
                      </w:r>
                    </w:p>
                    <w:p w:rsidR="00B62B6D" w:rsidRDefault="00B62B6D" w:rsidP="00B62B6D">
                      <w:pPr>
                        <w:jc w:val="center"/>
                      </w:pPr>
                    </w:p>
                    <w:p w:rsidR="00B62B6D" w:rsidRDefault="00B62B6D" w:rsidP="00B62B6D">
                      <w:pPr>
                        <w:jc w:val="center"/>
                      </w:pPr>
                    </w:p>
                    <w:p w:rsidR="00B62B6D" w:rsidRDefault="00B62B6D" w:rsidP="00B62B6D">
                      <w:pPr>
                        <w:jc w:val="center"/>
                      </w:pPr>
                    </w:p>
                    <w:p w:rsidR="00B62B6D" w:rsidRDefault="00B62B6D" w:rsidP="00B62B6D">
                      <w:pPr>
                        <w:jc w:val="center"/>
                      </w:pPr>
                      <w:r>
                        <w:t>Réseau Local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6DAE96" wp14:editId="75CFA334">
                <wp:simplePos x="0" y="0"/>
                <wp:positionH relativeFrom="column">
                  <wp:posOffset>-419100</wp:posOffset>
                </wp:positionH>
                <wp:positionV relativeFrom="paragraph">
                  <wp:posOffset>-314325</wp:posOffset>
                </wp:positionV>
                <wp:extent cx="4419600" cy="2362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B6D" w:rsidRDefault="00B62B6D" w:rsidP="00B62B6D">
                            <w:pPr>
                              <w:jc w:val="center"/>
                            </w:pP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  <w:r>
                              <w:t>Réseau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left:0;text-align:left;margin-left:-33pt;margin-top:-24.75pt;width:348pt;height:18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" fillcolor="white [3201]" strokecolor="#f79646 [3209]" strokeweight="2pt">
                <v:textbox>
                  <w:txbxContent>
                    <w:p w:rsidR="00B62B6D" w:rsidRDefault="00B62B6D" w:rsidP="00B62B6D">
                      <w:pPr>
                        <w:jc w:val="center"/>
                      </w:pPr>
                    </w:p>
                    <w:p w:rsidR="00B62B6D" w:rsidRDefault="00B62B6D" w:rsidP="00B62B6D">
                      <w:pPr>
                        <w:jc w:val="center"/>
                      </w:pPr>
                    </w:p>
                    <w:p w:rsidR="00B62B6D" w:rsidRDefault="00B62B6D" w:rsidP="00B62B6D">
                      <w:pPr>
                        <w:jc w:val="center"/>
                      </w:pPr>
                    </w:p>
                    <w:p w:rsidR="00B62B6D" w:rsidRDefault="00B62B6D" w:rsidP="00B62B6D">
                      <w:pPr>
                        <w:jc w:val="center"/>
                      </w:pPr>
                    </w:p>
                    <w:p w:rsidR="00B62B6D" w:rsidRDefault="00B62B6D" w:rsidP="00B62B6D">
                      <w:pPr>
                        <w:jc w:val="center"/>
                      </w:pPr>
                    </w:p>
                    <w:p w:rsidR="00B62B6D" w:rsidRDefault="00B62B6D" w:rsidP="00B62B6D">
                      <w:pPr>
                        <w:jc w:val="center"/>
                      </w:pPr>
                    </w:p>
                    <w:p w:rsidR="00B62B6D" w:rsidRDefault="00B62B6D" w:rsidP="00B62B6D">
                      <w:pPr>
                        <w:jc w:val="center"/>
                      </w:pPr>
                      <w:r>
                        <w:t>Réseau Local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619125</wp:posOffset>
                </wp:positionV>
                <wp:extent cx="190500" cy="0"/>
                <wp:effectExtent l="0" t="76200" r="19050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06pt;margin-top:48.75pt;width: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933450</wp:posOffset>
                </wp:positionV>
                <wp:extent cx="228600" cy="200025"/>
                <wp:effectExtent l="0" t="38100" r="57150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137.25pt;margin-top:73.5pt;width:18pt;height:15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342900</wp:posOffset>
                </wp:positionV>
                <wp:extent cx="228600" cy="200025"/>
                <wp:effectExtent l="0" t="0" r="7620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137.25pt;margin-top:27pt;width:18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9AE44" wp14:editId="74AF34DA">
                <wp:simplePos x="0" y="0"/>
                <wp:positionH relativeFrom="column">
                  <wp:posOffset>1971675</wp:posOffset>
                </wp:positionH>
                <wp:positionV relativeFrom="paragraph">
                  <wp:posOffset>238125</wp:posOffset>
                </wp:positionV>
                <wp:extent cx="1914525" cy="695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B6D" w:rsidRDefault="00B62B6D" w:rsidP="00B62B6D">
                            <w:pPr>
                              <w:jc w:val="center"/>
                            </w:pPr>
                            <w:r>
                              <w:t>00 :06 :25 </w:t>
                            </w:r>
                            <w:proofErr w:type="gramStart"/>
                            <w:r>
                              <w:t>:da</w:t>
                            </w:r>
                            <w:proofErr w:type="gramEnd"/>
                            <w:r>
                              <w:t> :</w:t>
                            </w:r>
                            <w:proofErr w:type="spellStart"/>
                            <w:r>
                              <w:t>af</w:t>
                            </w:r>
                            <w:proofErr w:type="spellEnd"/>
                            <w:r>
                              <w:t> :73</w:t>
                            </w: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  <w:r>
                              <w:t>192.168.1.1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155.25pt;margin-top:18.75pt;width:150.7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" fillcolor="#4f81bd [3204]" strokecolor="#243f60 [1604]" strokeweight="2pt">
                <v:textbox>
                  <w:txbxContent>
                    <w:p w:rsidR="00B62B6D" w:rsidRDefault="00B62B6D" w:rsidP="00B62B6D">
                      <w:pPr>
                        <w:jc w:val="center"/>
                      </w:pPr>
                      <w:r>
                        <w:t>00 :06 :25 </w:t>
                      </w:r>
                      <w:proofErr w:type="gramStart"/>
                      <w:r>
                        <w:t>:da</w:t>
                      </w:r>
                      <w:proofErr w:type="gramEnd"/>
                      <w:r>
                        <w:t> :</w:t>
                      </w:r>
                      <w:proofErr w:type="spellStart"/>
                      <w:r>
                        <w:t>af</w:t>
                      </w:r>
                      <w:proofErr w:type="spellEnd"/>
                      <w:r>
                        <w:t> :73</w:t>
                      </w:r>
                    </w:p>
                    <w:p w:rsidR="00B62B6D" w:rsidRDefault="00B62B6D" w:rsidP="00B62B6D">
                      <w:pPr>
                        <w:jc w:val="center"/>
                      </w:pPr>
                      <w:r>
                        <w:t>192.168.1.1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96ACD" wp14:editId="53B32971">
                <wp:simplePos x="0" y="0"/>
                <wp:positionH relativeFrom="column">
                  <wp:posOffset>4076700</wp:posOffset>
                </wp:positionH>
                <wp:positionV relativeFrom="paragraph">
                  <wp:posOffset>238125</wp:posOffset>
                </wp:positionV>
                <wp:extent cx="1914525" cy="695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B6D" w:rsidRDefault="00B62B6D" w:rsidP="00B62B6D">
                            <w:pPr>
                              <w:jc w:val="center"/>
                            </w:pPr>
                            <w:r>
                              <w:t>??:??:??:??:??:??</w:t>
                            </w: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  <w:r>
                              <w:t>128.119.245.12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left:0;text-align:left;margin-left:321pt;margin-top:18.75pt;width:150.7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" fillcolor="#4f81bd [3204]" strokecolor="#243f60 [1604]" strokeweight="2pt">
                <v:textbox>
                  <w:txbxContent>
                    <w:p w:rsidR="00B62B6D" w:rsidRDefault="00B62B6D" w:rsidP="00B62B6D">
                      <w:pPr>
                        <w:jc w:val="center"/>
                      </w:pPr>
                      <w:r>
                        <w:t>??:??:??:??:??:??</w:t>
                      </w:r>
                    </w:p>
                    <w:p w:rsidR="00B62B6D" w:rsidRDefault="00B62B6D" w:rsidP="00B62B6D">
                      <w:pPr>
                        <w:jc w:val="center"/>
                      </w:pPr>
                      <w:r>
                        <w:t>128.119.245.12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C16E8" wp14:editId="0DB7A93B">
                <wp:simplePos x="0" y="0"/>
                <wp:positionH relativeFrom="column">
                  <wp:posOffset>-171450</wp:posOffset>
                </wp:positionH>
                <wp:positionV relativeFrom="paragraph">
                  <wp:posOffset>771525</wp:posOffset>
                </wp:positionV>
                <wp:extent cx="1914525" cy="695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B6D" w:rsidRDefault="00B62B6D" w:rsidP="00B62B6D">
                            <w:pPr>
                              <w:jc w:val="center"/>
                            </w:pPr>
                            <w:r>
                              <w:t>00 :80 </w:t>
                            </w:r>
                            <w:proofErr w:type="gramStart"/>
                            <w:r>
                              <w:t>:ad</w:t>
                            </w:r>
                            <w:proofErr w:type="gramEnd"/>
                            <w:r>
                              <w:t> :73 :8d :ce</w:t>
                            </w: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  <w:r>
                              <w:t>192.168.1.104</w:t>
                            </w: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left:0;text-align:left;margin-left:-13.5pt;margin-top:60.75pt;width:150.7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" fillcolor="#4f81bd [3204]" strokecolor="#243f60 [1604]" strokeweight="2pt">
                <v:textbox>
                  <w:txbxContent>
                    <w:p w:rsidR="00B62B6D" w:rsidRDefault="00B62B6D" w:rsidP="00B62B6D">
                      <w:pPr>
                        <w:jc w:val="center"/>
                      </w:pPr>
                      <w:r>
                        <w:t>00 :80 </w:t>
                      </w:r>
                      <w:proofErr w:type="gramStart"/>
                      <w:r>
                        <w:t>:ad</w:t>
                      </w:r>
                      <w:proofErr w:type="gramEnd"/>
                      <w:r>
                        <w:t> :73 :8d :ce</w:t>
                      </w:r>
                    </w:p>
                    <w:p w:rsidR="00B62B6D" w:rsidRDefault="00B62B6D" w:rsidP="00B62B6D">
                      <w:pPr>
                        <w:jc w:val="center"/>
                      </w:pPr>
                      <w:r>
                        <w:t>192.168.1.104</w:t>
                      </w:r>
                    </w:p>
                    <w:p w:rsidR="00B62B6D" w:rsidRDefault="00B62B6D" w:rsidP="00B62B6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-76200</wp:posOffset>
                </wp:positionV>
                <wp:extent cx="1914525" cy="695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B6D" w:rsidRDefault="00B62B6D" w:rsidP="00B62B6D">
                            <w:pPr>
                              <w:jc w:val="center"/>
                            </w:pPr>
                            <w:r>
                              <w:t>00 :d0 :59 :a9 :3d :68</w:t>
                            </w:r>
                          </w:p>
                          <w:p w:rsidR="00B62B6D" w:rsidRDefault="00B62B6D" w:rsidP="00B62B6D">
                            <w:pPr>
                              <w:jc w:val="center"/>
                            </w:pPr>
                            <w:r>
                              <w:t>192.168.1.105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left:0;text-align:left;margin-left:-13.5pt;margin-top:-6pt;width:150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" fillcolor="#4f81bd [3204]" strokecolor="#243f60 [1604]" strokeweight="2pt">
                <v:textbox>
                  <w:txbxContent>
                    <w:p w:rsidR="00B62B6D" w:rsidRDefault="00B62B6D" w:rsidP="00B62B6D">
                      <w:pPr>
                        <w:jc w:val="center"/>
                      </w:pPr>
                      <w:r>
                        <w:t>00 :d0 :59 :a9 :3d :68</w:t>
                      </w:r>
                    </w:p>
                    <w:p w:rsidR="00B62B6D" w:rsidRDefault="00B62B6D" w:rsidP="00B62B6D">
                      <w:pPr>
                        <w:jc w:val="center"/>
                      </w:pPr>
                      <w:r>
                        <w:t>192.168.1.105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50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6D"/>
    <w:rsid w:val="0005502A"/>
    <w:rsid w:val="0059400C"/>
    <w:rsid w:val="00AC524E"/>
    <w:rsid w:val="00B6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6D"/>
    <w:pPr>
      <w:spacing w:line="240" w:lineRule="auto"/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5502A"/>
    <w:rPr>
      <w:b/>
      <w:bCs/>
    </w:rPr>
  </w:style>
  <w:style w:type="paragraph" w:styleId="Paragraphedeliste">
    <w:name w:val="List Paragraph"/>
    <w:basedOn w:val="Normal"/>
    <w:uiPriority w:val="34"/>
    <w:qFormat/>
    <w:rsid w:val="000550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6D"/>
    <w:pPr>
      <w:spacing w:line="240" w:lineRule="auto"/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5502A"/>
    <w:rPr>
      <w:b/>
      <w:bCs/>
    </w:rPr>
  </w:style>
  <w:style w:type="paragraph" w:styleId="Paragraphedeliste">
    <w:name w:val="List Paragraph"/>
    <w:basedOn w:val="Normal"/>
    <w:uiPriority w:val="34"/>
    <w:qFormat/>
    <w:rsid w:val="0005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7070B1C8.dotm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>Cégep de Drummondville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Informatique</dc:creator>
  <cp:lastModifiedBy>Service Informatique</cp:lastModifiedBy>
  <cp:revision>1</cp:revision>
  <dcterms:created xsi:type="dcterms:W3CDTF">2013-02-05T20:33:00Z</dcterms:created>
  <dcterms:modified xsi:type="dcterms:W3CDTF">2013-02-05T20:40:00Z</dcterms:modified>
</cp:coreProperties>
</file>